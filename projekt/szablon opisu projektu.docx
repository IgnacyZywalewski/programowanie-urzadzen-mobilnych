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660"/>
        <w:gridCol w:w="1930"/>
        <w:gridCol w:w="2605"/>
        <w:gridCol w:w="7"/>
      </w:tblGrid>
      <w:tr w:rsidR="000C2633" w:rsidRPr="00EA7099" w14:paraId="58B50750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3DC6458F" w14:textId="625C84E3" w:rsidR="000C2633" w:rsidRPr="00EA7099" w:rsidRDefault="005E6363">
            <w:r>
              <w:t>Ignacy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1CEC52D3" w:rsidR="000C2633" w:rsidRPr="00EA7099" w:rsidRDefault="005E6363">
            <w:r>
              <w:t>340649</w:t>
            </w:r>
          </w:p>
        </w:tc>
      </w:tr>
      <w:tr w:rsidR="000C2633" w:rsidRPr="00EA7099" w14:paraId="7EDE1957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2957C04E" w14:textId="4198F3A5" w:rsidR="000C2633" w:rsidRPr="00EA7099" w:rsidRDefault="005E6363">
            <w:r>
              <w:t>Żywalewski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6184D9CD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631E9110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</w:t>
            </w:r>
            <w:r w:rsidR="00954F7D">
              <w:rPr>
                <w:lang w:bidi="pl-PL"/>
              </w:rPr>
              <w:t xml:space="preserve"> </w:t>
            </w:r>
            <w:r>
              <w:rPr>
                <w:lang w:bidi="pl-PL"/>
              </w:rPr>
              <w:t>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0A94968E" w14:textId="119EA60F" w:rsidR="000C2633" w:rsidRPr="00EA7099" w:rsidRDefault="0014084E">
            <w:r w:rsidRPr="0014084E">
              <w:t>https://github.com/IgnacyZywalewski/programowanie-urzadzen-mobilnych/tree/main/projekt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D608A83" w:rsidR="000C2633" w:rsidRPr="00EA7099" w:rsidRDefault="005E6363">
            <w:r>
              <w:t>2024/2025</w:t>
            </w:r>
          </w:p>
        </w:tc>
      </w:tr>
      <w:tr w:rsidR="000C2633" w:rsidRPr="00EA7099" w14:paraId="49BE963E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0FE48ADF" w14:textId="10E93579" w:rsidR="000C2633" w:rsidRPr="00EA7099" w:rsidRDefault="002F00EE">
            <w:r>
              <w:t>4,</w:t>
            </w:r>
            <w:r w:rsidR="002152F7">
              <w:t>5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5096191E" w:rsidR="000C2633" w:rsidRPr="00EA7099" w:rsidRDefault="008B4EEB">
            <w:r>
              <w:t>zimow</w:t>
            </w:r>
            <w:r w:rsidR="005E6363">
              <w:t>y</w:t>
            </w:r>
          </w:p>
        </w:tc>
      </w:tr>
      <w:tr w:rsidR="000C2633" w:rsidRPr="00EA7099" w14:paraId="5923FE57" w14:textId="77777777" w:rsidTr="00BA597E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60" w:type="dxa"/>
          </w:tcPr>
          <w:p w14:paraId="4078201D" w14:textId="42BA877A" w:rsidR="0059793D" w:rsidRPr="00EA7099" w:rsidRDefault="005E6363">
            <w:r>
              <w:t>1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2AE2C81E" w14:textId="6EDDB9A9" w:rsidR="00246F93" w:rsidRPr="00EA7099" w:rsidRDefault="00B23494">
            <w:r>
              <w:t>2</w:t>
            </w:r>
            <w:r w:rsidR="0066641A">
              <w:t xml:space="preserve">, </w:t>
            </w:r>
            <w:r w:rsidR="005E6363">
              <w:t>wtorek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9357" w:type="dxa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815"/>
        <w:gridCol w:w="4542"/>
      </w:tblGrid>
      <w:tr w:rsidR="000C2633" w:rsidRPr="00EA7099" w14:paraId="79B1BBD8" w14:textId="77777777" w:rsidTr="00F640A9">
        <w:trPr>
          <w:trHeight w:val="2061"/>
        </w:trPr>
        <w:tc>
          <w:tcPr>
            <w:tcW w:w="4815" w:type="dxa"/>
          </w:tcPr>
          <w:p w14:paraId="7FCEE4EF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6D0B7496" w14:textId="77777777" w:rsidR="002C58DA" w:rsidRDefault="002C58DA" w:rsidP="005642DE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lang w:bidi="pl-PL"/>
              </w:rPr>
              <w:t xml:space="preserve">- </w:t>
            </w:r>
            <w:r w:rsidRPr="002C58DA">
              <w:rPr>
                <w:b w:val="0"/>
                <w:bCs/>
                <w:lang w:bidi="pl-PL"/>
              </w:rPr>
              <w:t xml:space="preserve">android </w:t>
            </w:r>
            <w:r>
              <w:rPr>
                <w:b w:val="0"/>
                <w:bCs/>
                <w:lang w:bidi="pl-PL"/>
              </w:rPr>
              <w:t>studio</w:t>
            </w:r>
          </w:p>
          <w:p w14:paraId="09A26F21" w14:textId="446EAE55" w:rsidR="00AA762B" w:rsidRPr="002C58DA" w:rsidRDefault="00AA762B" w:rsidP="005642DE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b w:val="0"/>
                <w:bCs/>
                <w:lang w:bidi="pl-PL"/>
              </w:rPr>
              <w:t>- Kotlin</w:t>
            </w:r>
          </w:p>
        </w:tc>
        <w:tc>
          <w:tcPr>
            <w:tcW w:w="4542" w:type="dxa"/>
          </w:tcPr>
          <w:p w14:paraId="18D85863" w14:textId="77777777" w:rsidR="009D7888" w:rsidRDefault="005642DE" w:rsidP="00973885">
            <w:pPr>
              <w:pStyle w:val="Nagwek1"/>
              <w:rPr>
                <w:lang w:bidi="pl-PL"/>
              </w:rPr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  <w:r w:rsidR="00183766">
              <w:rPr>
                <w:lang w:bidi="pl-PL"/>
              </w:rPr>
              <w:t xml:space="preserve"> </w:t>
            </w:r>
          </w:p>
          <w:p w14:paraId="2CD4A275" w14:textId="5CB89F9B" w:rsidR="005D3C78" w:rsidRDefault="009D7888" w:rsidP="0000345C">
            <w:pPr>
              <w:pStyle w:val="Nagwek1"/>
              <w:rPr>
                <w:b w:val="0"/>
                <w:bCs/>
                <w:lang w:bidi="pl-PL"/>
              </w:rPr>
            </w:pPr>
            <w:r>
              <w:rPr>
                <w:lang w:bidi="pl-PL"/>
              </w:rPr>
              <w:t xml:space="preserve">- </w:t>
            </w:r>
            <w:r w:rsidR="00183766" w:rsidRPr="00503CCE">
              <w:rPr>
                <w:b w:val="0"/>
                <w:bCs/>
                <w:lang w:bidi="pl-PL"/>
              </w:rPr>
              <w:t>Jetpack Compose</w:t>
            </w:r>
          </w:p>
          <w:p w14:paraId="1125F2A9" w14:textId="63D27EFE" w:rsidR="007D442A" w:rsidRDefault="007D442A" w:rsidP="0000345C">
            <w:pPr>
              <w:pStyle w:val="Nagwek1"/>
            </w:pPr>
            <w:r>
              <w:rPr>
                <w:b w:val="0"/>
                <w:bCs/>
                <w:lang w:bidi="pl-PL"/>
              </w:rPr>
              <w:t>- ROOM</w:t>
            </w:r>
          </w:p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1BA52336" w:rsidR="005642DE" w:rsidRDefault="0065768A" w:rsidP="003241AA">
            <w:r>
              <w:t>- MVVM</w:t>
            </w:r>
          </w:p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53C30EDD" w14:textId="77777777" w:rsidR="00772FA3" w:rsidRDefault="00ED51E4" w:rsidP="00ED51E4">
            <w:pPr>
              <w:pStyle w:val="Nagwek1"/>
            </w:pPr>
            <w:r>
              <w:t>Krótkie podsumowanie aplikacji:</w:t>
            </w:r>
            <w:r w:rsidR="00A97409">
              <w:t xml:space="preserve"> </w:t>
            </w:r>
          </w:p>
          <w:p w14:paraId="057539AF" w14:textId="15292315" w:rsidR="00ED51E4" w:rsidRPr="00772FA3" w:rsidRDefault="00772FA3" w:rsidP="00ED51E4">
            <w:pPr>
              <w:pStyle w:val="Nagwek1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Aplikacja TODO. </w:t>
            </w:r>
            <w:r w:rsidRPr="00772FA3">
              <w:rPr>
                <w:b w:val="0"/>
                <w:bCs/>
              </w:rPr>
              <w:t xml:space="preserve">Aplikacja </w:t>
            </w:r>
            <w:r>
              <w:rPr>
                <w:b w:val="0"/>
                <w:bCs/>
              </w:rPr>
              <w:t xml:space="preserve">będzie zawierała 2 ekrany. na pierwszym będzie wyświetlana lista zadań do wykonania. Każde zadanie posiada tytuł, datę do wykonania, priorytet wykonania. Po kliknięciu w konkretne zadanie następuje przejście do 2 ekranu gdzie wyświetlane będą wszystkie dane </w:t>
            </w:r>
            <w:r w:rsidR="009E1DD2">
              <w:rPr>
                <w:b w:val="0"/>
                <w:bCs/>
              </w:rPr>
              <w:t xml:space="preserve">oraz dane szczegółowe </w:t>
            </w:r>
            <w:r>
              <w:rPr>
                <w:b w:val="0"/>
                <w:bCs/>
              </w:rPr>
              <w:t xml:space="preserve">takie </w:t>
            </w:r>
            <w:r w:rsidR="003764A2">
              <w:rPr>
                <w:b w:val="0"/>
                <w:bCs/>
              </w:rPr>
              <w:t xml:space="preserve">jak opis zadania. 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21670F40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08C959FC" w14:textId="77777777" w:rsidR="00D571D2" w:rsidRDefault="00D64742" w:rsidP="00ED51E4">
            <w:pPr>
              <w:pStyle w:val="Nagwek1"/>
              <w:numPr>
                <w:ilvl w:val="0"/>
                <w:numId w:val="13"/>
              </w:numPr>
            </w:pPr>
            <w:r w:rsidRPr="00D64742">
              <w:rPr>
                <w:b w:val="0"/>
                <w:bCs/>
              </w:rPr>
              <w:t>Przeglądanie elementów listy</w:t>
            </w:r>
            <w:r>
              <w:t xml:space="preserve"> </w:t>
            </w:r>
          </w:p>
          <w:p w14:paraId="08B60898" w14:textId="1A4937E9" w:rsidR="00D571D2" w:rsidRDefault="003764A2" w:rsidP="00D64742">
            <w:pPr>
              <w:pStyle w:val="Nagwek1"/>
              <w:numPr>
                <w:ilvl w:val="0"/>
                <w:numId w:val="13"/>
              </w:numPr>
            </w:pPr>
            <w:r w:rsidRPr="00D571D2">
              <w:rPr>
                <w:b w:val="0"/>
                <w:bCs/>
              </w:rPr>
              <w:t xml:space="preserve">Sortowanie </w:t>
            </w:r>
            <w:r w:rsidR="00A640CB">
              <w:rPr>
                <w:b w:val="0"/>
                <w:bCs/>
              </w:rPr>
              <w:t xml:space="preserve">i Filtrowanie </w:t>
            </w:r>
            <w:r w:rsidRPr="00D571D2">
              <w:rPr>
                <w:b w:val="0"/>
                <w:bCs/>
              </w:rPr>
              <w:t>elementów Listy według różnych kryteriów</w:t>
            </w:r>
          </w:p>
          <w:p w14:paraId="7D6D6028" w14:textId="5A1A4B7E" w:rsidR="003764A2" w:rsidRPr="00D571D2" w:rsidRDefault="000D0AB9" w:rsidP="00D64742">
            <w:pPr>
              <w:pStyle w:val="Nagwek1"/>
              <w:numPr>
                <w:ilvl w:val="0"/>
                <w:numId w:val="13"/>
              </w:numPr>
            </w:pPr>
            <w:r w:rsidRPr="00D571D2">
              <w:rPr>
                <w:b w:val="0"/>
                <w:bCs/>
              </w:rPr>
              <w:t>Tworzenie</w:t>
            </w:r>
            <w:r w:rsidR="00D64742" w:rsidRPr="00D571D2">
              <w:rPr>
                <w:b w:val="0"/>
                <w:bCs/>
              </w:rPr>
              <w:t>, Edytowanie</w:t>
            </w:r>
            <w:r w:rsidR="00A640CB">
              <w:rPr>
                <w:b w:val="0"/>
                <w:bCs/>
              </w:rPr>
              <w:t xml:space="preserve"> i </w:t>
            </w:r>
            <w:r w:rsidR="00D64742" w:rsidRPr="00D571D2">
              <w:rPr>
                <w:b w:val="0"/>
                <w:bCs/>
              </w:rPr>
              <w:t>usuwanie e</w:t>
            </w:r>
            <w:r w:rsidR="00D93590" w:rsidRPr="00D571D2">
              <w:rPr>
                <w:b w:val="0"/>
                <w:bCs/>
              </w:rPr>
              <w:t>lementów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09AA97CD" w14:textId="1FAE9339" w:rsidR="00ED51E4" w:rsidRDefault="00ED51E4" w:rsidP="00ED51E4">
            <w:pPr>
              <w:pStyle w:val="Nagwek1"/>
            </w:pPr>
            <w:r>
              <w:t>Opis Zewnętrznych Źródeł Danych</w:t>
            </w:r>
            <w:r w:rsidR="003E0991">
              <w:t xml:space="preserve">: </w:t>
            </w:r>
            <w:r w:rsidR="003E0991" w:rsidRPr="003E0991">
              <w:rPr>
                <w:b w:val="0"/>
                <w:bCs/>
              </w:rPr>
              <w:t>Brak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8"/>
      <w:footerReference w:type="default" r:id="rId9"/>
      <w:headerReference w:type="first" r:id="rId10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25C09" w14:textId="77777777" w:rsidR="00FA283B" w:rsidRDefault="00FA283B">
      <w:pPr>
        <w:spacing w:before="0" w:after="0"/>
      </w:pPr>
      <w:r>
        <w:separator/>
      </w:r>
    </w:p>
  </w:endnote>
  <w:endnote w:type="continuationSeparator" w:id="0">
    <w:p w14:paraId="2FED911F" w14:textId="77777777" w:rsidR="00FA283B" w:rsidRDefault="00FA28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B2845" w14:textId="77777777" w:rsidR="00FA283B" w:rsidRDefault="00FA283B">
      <w:pPr>
        <w:spacing w:before="0" w:after="0"/>
      </w:pPr>
      <w:r>
        <w:separator/>
      </w:r>
    </w:p>
  </w:footnote>
  <w:footnote w:type="continuationSeparator" w:id="0">
    <w:p w14:paraId="47873D1A" w14:textId="77777777" w:rsidR="00FA283B" w:rsidRDefault="00FA28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2E0C1" w14:textId="07F79783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381759">
          <w:t>Nazwa aplikacji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132066"/>
    <w:multiLevelType w:val="hybridMultilevel"/>
    <w:tmpl w:val="21901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26594">
    <w:abstractNumId w:val="11"/>
  </w:num>
  <w:num w:numId="2" w16cid:durableId="675883383">
    <w:abstractNumId w:val="10"/>
  </w:num>
  <w:num w:numId="3" w16cid:durableId="1178157434">
    <w:abstractNumId w:val="9"/>
  </w:num>
  <w:num w:numId="4" w16cid:durableId="2061971751">
    <w:abstractNumId w:val="8"/>
  </w:num>
  <w:num w:numId="5" w16cid:durableId="1467629004">
    <w:abstractNumId w:val="7"/>
  </w:num>
  <w:num w:numId="6" w16cid:durableId="1014846555">
    <w:abstractNumId w:val="6"/>
  </w:num>
  <w:num w:numId="7" w16cid:durableId="1843004736">
    <w:abstractNumId w:val="5"/>
  </w:num>
  <w:num w:numId="8" w16cid:durableId="471945671">
    <w:abstractNumId w:val="4"/>
  </w:num>
  <w:num w:numId="9" w16cid:durableId="122969970">
    <w:abstractNumId w:val="3"/>
  </w:num>
  <w:num w:numId="10" w16cid:durableId="536090767">
    <w:abstractNumId w:val="2"/>
  </w:num>
  <w:num w:numId="11" w16cid:durableId="1079981106">
    <w:abstractNumId w:val="1"/>
  </w:num>
  <w:num w:numId="12" w16cid:durableId="325205760">
    <w:abstractNumId w:val="0"/>
  </w:num>
  <w:num w:numId="13" w16cid:durableId="501090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0345C"/>
    <w:rsid w:val="00026722"/>
    <w:rsid w:val="000B4B3F"/>
    <w:rsid w:val="000C2633"/>
    <w:rsid w:val="000D0AB9"/>
    <w:rsid w:val="0014084E"/>
    <w:rsid w:val="00183766"/>
    <w:rsid w:val="001A40E4"/>
    <w:rsid w:val="001B2073"/>
    <w:rsid w:val="001C09BA"/>
    <w:rsid w:val="001E59CF"/>
    <w:rsid w:val="002152F7"/>
    <w:rsid w:val="00246F93"/>
    <w:rsid w:val="002C58DA"/>
    <w:rsid w:val="002F00EE"/>
    <w:rsid w:val="002F1DBC"/>
    <w:rsid w:val="002F32A7"/>
    <w:rsid w:val="003241AA"/>
    <w:rsid w:val="00330120"/>
    <w:rsid w:val="00342CDD"/>
    <w:rsid w:val="00363A6A"/>
    <w:rsid w:val="003764A2"/>
    <w:rsid w:val="00381759"/>
    <w:rsid w:val="003B5C10"/>
    <w:rsid w:val="003D55B3"/>
    <w:rsid w:val="003E0991"/>
    <w:rsid w:val="00403AAB"/>
    <w:rsid w:val="004C083F"/>
    <w:rsid w:val="004E1A15"/>
    <w:rsid w:val="00503CCE"/>
    <w:rsid w:val="00521A90"/>
    <w:rsid w:val="005443BE"/>
    <w:rsid w:val="005642DE"/>
    <w:rsid w:val="0059793D"/>
    <w:rsid w:val="005C2432"/>
    <w:rsid w:val="005D3C78"/>
    <w:rsid w:val="005E3543"/>
    <w:rsid w:val="005E6363"/>
    <w:rsid w:val="006228EE"/>
    <w:rsid w:val="00635407"/>
    <w:rsid w:val="00642322"/>
    <w:rsid w:val="0065768A"/>
    <w:rsid w:val="0066002F"/>
    <w:rsid w:val="0066641A"/>
    <w:rsid w:val="006731B1"/>
    <w:rsid w:val="006A0C25"/>
    <w:rsid w:val="006E5F76"/>
    <w:rsid w:val="0072593E"/>
    <w:rsid w:val="00757CBF"/>
    <w:rsid w:val="00761239"/>
    <w:rsid w:val="00772FA3"/>
    <w:rsid w:val="00795023"/>
    <w:rsid w:val="007D442A"/>
    <w:rsid w:val="00802707"/>
    <w:rsid w:val="008156CB"/>
    <w:rsid w:val="008527F0"/>
    <w:rsid w:val="008A5EDC"/>
    <w:rsid w:val="008A6F05"/>
    <w:rsid w:val="008B4EEB"/>
    <w:rsid w:val="008D6873"/>
    <w:rsid w:val="008E7914"/>
    <w:rsid w:val="00953D9C"/>
    <w:rsid w:val="009541C6"/>
    <w:rsid w:val="00954F7D"/>
    <w:rsid w:val="00973885"/>
    <w:rsid w:val="00991989"/>
    <w:rsid w:val="009C667F"/>
    <w:rsid w:val="009C7DE8"/>
    <w:rsid w:val="009D7888"/>
    <w:rsid w:val="009E1DD2"/>
    <w:rsid w:val="00A63436"/>
    <w:rsid w:val="00A640CB"/>
    <w:rsid w:val="00A670F2"/>
    <w:rsid w:val="00A97409"/>
    <w:rsid w:val="00AA762B"/>
    <w:rsid w:val="00AC2A0D"/>
    <w:rsid w:val="00B17BD3"/>
    <w:rsid w:val="00B23494"/>
    <w:rsid w:val="00B42047"/>
    <w:rsid w:val="00B62360"/>
    <w:rsid w:val="00B62E42"/>
    <w:rsid w:val="00B8392C"/>
    <w:rsid w:val="00BA597E"/>
    <w:rsid w:val="00BB5D43"/>
    <w:rsid w:val="00BC7D19"/>
    <w:rsid w:val="00BE0ECA"/>
    <w:rsid w:val="00C044EC"/>
    <w:rsid w:val="00C07439"/>
    <w:rsid w:val="00C26D0F"/>
    <w:rsid w:val="00C5493D"/>
    <w:rsid w:val="00C97885"/>
    <w:rsid w:val="00CA1C12"/>
    <w:rsid w:val="00CA7DE2"/>
    <w:rsid w:val="00CD4BA3"/>
    <w:rsid w:val="00CE24EA"/>
    <w:rsid w:val="00D571D2"/>
    <w:rsid w:val="00D64742"/>
    <w:rsid w:val="00D7348B"/>
    <w:rsid w:val="00D93590"/>
    <w:rsid w:val="00DA2EA0"/>
    <w:rsid w:val="00DD423E"/>
    <w:rsid w:val="00E00E9F"/>
    <w:rsid w:val="00E553AA"/>
    <w:rsid w:val="00E7117C"/>
    <w:rsid w:val="00E8273B"/>
    <w:rsid w:val="00EA0EB4"/>
    <w:rsid w:val="00EA7099"/>
    <w:rsid w:val="00EB75C1"/>
    <w:rsid w:val="00ED51E4"/>
    <w:rsid w:val="00F37398"/>
    <w:rsid w:val="00F42096"/>
    <w:rsid w:val="00F52D84"/>
    <w:rsid w:val="00F5388D"/>
    <w:rsid w:val="00F640A9"/>
    <w:rsid w:val="00F73A09"/>
    <w:rsid w:val="00FA283B"/>
    <w:rsid w:val="00FC53EB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</Template>
  <TotalTime>214</TotalTime>
  <Pages>1</Pages>
  <Words>152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Ignacy Żywalewski</cp:lastModifiedBy>
  <cp:revision>46</cp:revision>
  <dcterms:created xsi:type="dcterms:W3CDTF">2022-11-22T14:35:00Z</dcterms:created>
  <dcterms:modified xsi:type="dcterms:W3CDTF">2025-01-11T23:40:00Z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